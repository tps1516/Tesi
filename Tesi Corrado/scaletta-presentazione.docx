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9F2" w:rsidRDefault="008B49F2" w:rsidP="001F02B7">
      <w:pPr>
        <w:pStyle w:val="ListParagraph"/>
        <w:numPr>
          <w:ilvl w:val="0"/>
          <w:numId w:val="1"/>
        </w:numPr>
      </w:pPr>
      <w:r>
        <w:t>Obiettivo della tesi (spiegare il trade-off accuratezza-efficienza)</w:t>
      </w:r>
    </w:p>
    <w:p w:rsidR="008B49F2" w:rsidRDefault="008B49F2" w:rsidP="001F02B7">
      <w:pPr>
        <w:pStyle w:val="ListParagraph"/>
        <w:numPr>
          <w:ilvl w:val="0"/>
          <w:numId w:val="1"/>
        </w:numPr>
      </w:pPr>
      <w:r>
        <w:t>Ipotesi</w:t>
      </w:r>
    </w:p>
    <w:p w:rsidR="008B49F2" w:rsidRDefault="008B49F2" w:rsidP="001F02B7">
      <w:pPr>
        <w:pStyle w:val="ListParagraph"/>
        <w:numPr>
          <w:ilvl w:val="1"/>
          <w:numId w:val="1"/>
        </w:numPr>
      </w:pPr>
      <w:r>
        <w:t>Applicazione della funzione media/mediana</w:t>
      </w:r>
    </w:p>
    <w:p w:rsidR="008B49F2" w:rsidRDefault="008B49F2" w:rsidP="001F02B7">
      <w:pPr>
        <w:pStyle w:val="ListParagraph"/>
        <w:numPr>
          <w:ilvl w:val="2"/>
          <w:numId w:val="1"/>
        </w:numPr>
      </w:pPr>
      <w:r>
        <w:t>VARForecaster 2.1</w:t>
      </w:r>
    </w:p>
    <w:p w:rsidR="008B49F2" w:rsidRDefault="008B49F2" w:rsidP="00344D4C">
      <w:pPr>
        <w:pStyle w:val="ListParagraph"/>
        <w:numPr>
          <w:ilvl w:val="2"/>
          <w:numId w:val="1"/>
        </w:numPr>
      </w:pPr>
      <w:r>
        <w:t>Partizionamento con dati previsti (var/ES)</w:t>
      </w:r>
    </w:p>
    <w:p w:rsidR="008B49F2" w:rsidRDefault="008B49F2" w:rsidP="001F02B7">
      <w:pPr>
        <w:pStyle w:val="ListParagraph"/>
        <w:numPr>
          <w:ilvl w:val="3"/>
          <w:numId w:val="1"/>
        </w:numPr>
      </w:pPr>
      <w:r>
        <w:t>VARForecaster 2.2</w:t>
      </w:r>
    </w:p>
    <w:p w:rsidR="008B49F2" w:rsidRDefault="008B49F2" w:rsidP="003015B6">
      <w:pPr>
        <w:pStyle w:val="ListParagraph"/>
        <w:numPr>
          <w:ilvl w:val="0"/>
          <w:numId w:val="1"/>
        </w:numPr>
      </w:pPr>
      <w:r>
        <w:t>Risultati</w:t>
      </w:r>
    </w:p>
    <w:p w:rsidR="008B49F2" w:rsidRDefault="008B49F2" w:rsidP="007324AB">
      <w:pPr>
        <w:pStyle w:val="ListParagraph"/>
        <w:numPr>
          <w:ilvl w:val="1"/>
          <w:numId w:val="1"/>
        </w:numPr>
      </w:pPr>
      <w:r>
        <w:t>Configurazioni e metriche</w:t>
      </w:r>
    </w:p>
    <w:p w:rsidR="008B49F2" w:rsidRDefault="008B49F2" w:rsidP="003015B6">
      <w:pPr>
        <w:pStyle w:val="ListParagraph"/>
        <w:numPr>
          <w:ilvl w:val="0"/>
          <w:numId w:val="1"/>
        </w:numPr>
      </w:pPr>
      <w:r>
        <w:t>Conclusioni</w:t>
      </w:r>
    </w:p>
    <w:sectPr w:rsidR="008B49F2" w:rsidSect="00130A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492F"/>
    <w:multiLevelType w:val="hybridMultilevel"/>
    <w:tmpl w:val="6A1C3A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F0E4D"/>
    <w:multiLevelType w:val="multilevel"/>
    <w:tmpl w:val="6A1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5B6"/>
    <w:rsid w:val="00130A26"/>
    <w:rsid w:val="001F02B7"/>
    <w:rsid w:val="003015B6"/>
    <w:rsid w:val="00344D4C"/>
    <w:rsid w:val="007324AB"/>
    <w:rsid w:val="00772EE1"/>
    <w:rsid w:val="008B49F2"/>
    <w:rsid w:val="00BB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A2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01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350</TotalTime>
  <Pages>1</Pages>
  <Words>36</Words>
  <Characters>209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Donato</dc:creator>
  <cp:keywords/>
  <dc:description/>
  <cp:lastModifiedBy>PC-Corrado</cp:lastModifiedBy>
  <cp:revision>4</cp:revision>
  <dcterms:created xsi:type="dcterms:W3CDTF">2016-04-20T09:11:00Z</dcterms:created>
  <dcterms:modified xsi:type="dcterms:W3CDTF">2016-04-21T16:25:00Z</dcterms:modified>
</cp:coreProperties>
</file>